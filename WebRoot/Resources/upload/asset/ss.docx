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12是收到，v的， 从，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郭德纲的郭德纲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7B16"/>
    <w:rsid w:val="02EB7B1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we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2018-08-13T06:42:00Z</dcterms:created>
  <dc:creator>muwei</dc:creator>
  <cp:lastModifiedBy>muwei</cp:lastModifiedBy>
  <dcterms:modified xsi:type="dcterms:W3CDTF">2018-08-13T06:43:53Z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